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Pr="00F26506" w:rsidRDefault="00AB6187">
      <w:pPr>
        <w:pStyle w:val="Puesto"/>
        <w:rPr>
          <w:noProof/>
          <w:lang w:val="es-ES"/>
        </w:rPr>
      </w:pPr>
      <w:r>
        <w:rPr>
          <w:rFonts w:ascii="Corbel" w:hAnsi="Corbel"/>
          <w:noProof/>
          <w:color w:val="0D5672"/>
          <w:lang w:val="es-ES"/>
        </w:rPr>
        <w:t>ASP – Guia 6</w:t>
      </w:r>
    </w:p>
    <w:p w:rsidR="00066685" w:rsidRPr="00F26506" w:rsidRDefault="0039264B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1481AB"/>
          <w:lang w:val="es-ES"/>
        </w:rPr>
        <w:t>CRUD utilizando MVC</w:t>
      </w:r>
      <w:bookmarkStart w:id="0" w:name="_GoBack"/>
      <w:bookmarkEnd w:id="0"/>
    </w:p>
    <w:p w:rsidR="00066685" w:rsidRDefault="0039264B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Se creo un sitio web para la creacion de un CRUD basico para la base de datos Tienda la cual se encuentra adjuntada en los archivos.</w:t>
      </w:r>
    </w:p>
    <w:p w:rsidR="0039264B" w:rsidRDefault="0039264B">
      <w:pPr>
        <w:rPr>
          <w:rFonts w:ascii="Corbel" w:hAnsi="Corbel"/>
          <w:noProof/>
          <w:szCs w:val="20"/>
          <w:lang w:val="es-ES"/>
        </w:rPr>
      </w:pPr>
    </w:p>
    <w:p w:rsidR="0039264B" w:rsidRDefault="0039264B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Consta de 4 tablas sencillas, Productos, Clientes, LineaPedidos y Pedidos.</w:t>
      </w:r>
    </w:p>
    <w:p w:rsidR="0039264B" w:rsidRDefault="0039264B">
      <w:pPr>
        <w:rPr>
          <w:rFonts w:ascii="Corbel" w:hAnsi="Corbel"/>
          <w:noProof/>
          <w:szCs w:val="20"/>
          <w:lang w:val="es-ES"/>
        </w:rPr>
      </w:pPr>
    </w:p>
    <w:p w:rsidR="0039264B" w:rsidRDefault="0039264B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Se les dara administracion utilizando MVC para agilizar el proceso.</w:t>
      </w:r>
    </w:p>
    <w:p w:rsidR="0039264B" w:rsidRDefault="0039264B">
      <w:pPr>
        <w:rPr>
          <w:rFonts w:ascii="Corbel" w:hAnsi="Corbel"/>
          <w:noProof/>
          <w:szCs w:val="20"/>
          <w:lang w:val="es-ES"/>
        </w:rPr>
      </w:pPr>
    </w:p>
    <w:p w:rsidR="0039264B" w:rsidRDefault="0039264B">
      <w:pPr>
        <w:rPr>
          <w:noProof/>
          <w:lang w:val="es-ES" w:eastAsia="es-ES"/>
        </w:rPr>
      </w:pPr>
    </w:p>
    <w:p w:rsidR="0039264B" w:rsidRDefault="0039264B" w:rsidP="0039264B">
      <w:pPr>
        <w:jc w:val="center"/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F871CB9" wp14:editId="6D4A3E3F">
            <wp:extent cx="5219501" cy="25431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72" t="7696" r="29808" b="37857"/>
                    <a:stretch/>
                  </pic:blipFill>
                  <pic:spPr bwMode="auto">
                    <a:xfrm>
                      <a:off x="0" y="0"/>
                      <a:ext cx="5220280" cy="254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64B" w:rsidRDefault="0039264B" w:rsidP="0039264B">
      <w:pPr>
        <w:jc w:val="left"/>
        <w:rPr>
          <w:noProof/>
          <w:lang w:val="es-ES"/>
        </w:rPr>
      </w:pPr>
      <w:r>
        <w:rPr>
          <w:noProof/>
          <w:lang w:val="es-ES"/>
        </w:rPr>
        <w:t>Aquí se muestra el View de la tabla Clientes</w:t>
      </w:r>
    </w:p>
    <w:p w:rsidR="0039264B" w:rsidRDefault="0039264B" w:rsidP="0039264B">
      <w:pPr>
        <w:jc w:val="left"/>
        <w:rPr>
          <w:noProof/>
          <w:lang w:val="es-ES"/>
        </w:rPr>
      </w:pPr>
    </w:p>
    <w:p w:rsidR="0039264B" w:rsidRDefault="0039264B" w:rsidP="0039264B">
      <w:pPr>
        <w:jc w:val="left"/>
        <w:rPr>
          <w:noProof/>
          <w:lang w:val="es-ES" w:eastAsia="es-ES"/>
        </w:rPr>
      </w:pPr>
    </w:p>
    <w:p w:rsidR="0039264B" w:rsidRDefault="0039264B" w:rsidP="0039264B">
      <w:pPr>
        <w:jc w:val="center"/>
        <w:rPr>
          <w:noProof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A4E9623" wp14:editId="5CF76FAE">
            <wp:extent cx="5467350" cy="208822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32" t="7982" r="23237" b="44983"/>
                    <a:stretch/>
                  </pic:blipFill>
                  <pic:spPr bwMode="auto">
                    <a:xfrm>
                      <a:off x="0" y="0"/>
                      <a:ext cx="5471700" cy="208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64B" w:rsidRDefault="0039264B" w:rsidP="0039264B">
      <w:pPr>
        <w:jc w:val="left"/>
        <w:rPr>
          <w:noProof/>
          <w:lang w:val="es-ES"/>
        </w:rPr>
      </w:pPr>
      <w:r>
        <w:rPr>
          <w:noProof/>
          <w:lang w:val="es-ES"/>
        </w:rPr>
        <w:t>Este es el View de la tabla Productos</w:t>
      </w:r>
    </w:p>
    <w:p w:rsidR="0039264B" w:rsidRDefault="0039264B" w:rsidP="0039264B">
      <w:pPr>
        <w:jc w:val="left"/>
        <w:rPr>
          <w:noProof/>
          <w:lang w:val="es-ES" w:eastAsia="es-ES"/>
        </w:rPr>
      </w:pPr>
    </w:p>
    <w:p w:rsidR="0039264B" w:rsidRDefault="0039264B" w:rsidP="0039264B">
      <w:pPr>
        <w:jc w:val="center"/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59F4855" wp14:editId="01B8A91F">
            <wp:extent cx="5499889" cy="23241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853" t="7696" r="31090" b="46408"/>
                    <a:stretch/>
                  </pic:blipFill>
                  <pic:spPr bwMode="auto">
                    <a:xfrm>
                      <a:off x="0" y="0"/>
                      <a:ext cx="5502224" cy="232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64B" w:rsidRDefault="0039264B" w:rsidP="0039264B">
      <w:pPr>
        <w:jc w:val="left"/>
        <w:rPr>
          <w:noProof/>
          <w:lang w:val="es-ES"/>
        </w:rPr>
      </w:pPr>
      <w:r>
        <w:rPr>
          <w:noProof/>
          <w:lang w:val="es-ES"/>
        </w:rPr>
        <w:t>He aquí la View de los pedidos</w:t>
      </w:r>
    </w:p>
    <w:p w:rsidR="0039264B" w:rsidRDefault="0039264B" w:rsidP="0039264B">
      <w:pPr>
        <w:jc w:val="left"/>
        <w:rPr>
          <w:noProof/>
          <w:lang w:val="es-ES" w:eastAsia="es-ES"/>
        </w:rPr>
      </w:pPr>
    </w:p>
    <w:p w:rsidR="0039264B" w:rsidRDefault="0039264B" w:rsidP="0039264B">
      <w:pPr>
        <w:jc w:val="center"/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C1A7D15" wp14:editId="01B10885">
            <wp:extent cx="5362575" cy="2168982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372" t="8552" r="28045" b="44983"/>
                    <a:stretch/>
                  </pic:blipFill>
                  <pic:spPr bwMode="auto">
                    <a:xfrm>
                      <a:off x="0" y="0"/>
                      <a:ext cx="5377131" cy="217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64B" w:rsidRPr="00F26506" w:rsidRDefault="0039264B" w:rsidP="0039264B">
      <w:pPr>
        <w:jc w:val="left"/>
        <w:rPr>
          <w:noProof/>
          <w:lang w:val="es-ES"/>
        </w:rPr>
      </w:pPr>
      <w:r>
        <w:rPr>
          <w:noProof/>
          <w:lang w:val="es-ES"/>
        </w:rPr>
        <w:t xml:space="preserve">Y por ultimo pero no menos importante la View para la tabla LineaPedidos </w:t>
      </w:r>
    </w:p>
    <w:sectPr w:rsidR="0039264B" w:rsidRPr="00F2650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64B" w:rsidRDefault="0039264B">
      <w:pPr>
        <w:spacing w:after="0"/>
      </w:pPr>
      <w:r>
        <w:separator/>
      </w:r>
    </w:p>
  </w:endnote>
  <w:endnote w:type="continuationSeparator" w:id="0">
    <w:p w:rsidR="0039264B" w:rsidRDefault="003926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9264B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578161984314102BCD69A2950F21FC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9264B" w:rsidRDefault="0039264B" w:rsidP="0039264B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12/09/2016</w:t>
              </w:r>
            </w:p>
          </w:sdtContent>
        </w:sdt>
      </w:tc>
      <w:tc>
        <w:tcPr>
          <w:tcW w:w="250" w:type="pct"/>
          <w:shd w:val="clear" w:color="auto" w:fill="2683C6" w:themeFill="accent2"/>
          <w:vAlign w:val="center"/>
        </w:tcPr>
        <w:p w:rsidR="0039264B" w:rsidRDefault="0039264B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B6187" w:rsidRPr="00AB6187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39264B" w:rsidRDefault="003926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64B" w:rsidRDefault="0039264B">
      <w:pPr>
        <w:spacing w:after="0"/>
      </w:pPr>
      <w:r>
        <w:separator/>
      </w:r>
    </w:p>
  </w:footnote>
  <w:footnote w:type="continuationSeparator" w:id="0">
    <w:p w:rsidR="0039264B" w:rsidRDefault="003926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64B" w:rsidRDefault="0039264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9264B" w:rsidRDefault="0039264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39264B">
                                <w:t>Cristian Sanchez – S</w:t>
                              </w:r>
                              <w:r>
                                <w:t>A</w:t>
                              </w:r>
                              <w:r w:rsidRPr="0039264B">
                                <w:t>120974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1cade4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9264B" w:rsidRDefault="0039264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39264B">
                          <w:t>Cristian Sanchez – S</w:t>
                        </w:r>
                        <w:r>
                          <w:t>A</w:t>
                        </w:r>
                        <w:r w:rsidRPr="0039264B">
                          <w:t>120974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4B"/>
    <w:rsid w:val="00066685"/>
    <w:rsid w:val="0039264B"/>
    <w:rsid w:val="00AB6187"/>
    <w:rsid w:val="00AC2759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644DD23-ECC8-4F82-A85B-05BC0AD5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92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64B"/>
  </w:style>
  <w:style w:type="paragraph" w:styleId="Piedepgina">
    <w:name w:val="footer"/>
    <w:basedOn w:val="Normal"/>
    <w:link w:val="PiedepginaCar"/>
    <w:uiPriority w:val="99"/>
    <w:unhideWhenUsed/>
    <w:rsid w:val="00392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Dise&#241;o%20de%20fluj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78161984314102BCD69A2950F21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D23BB-EDA6-40CD-83AE-9C259824FBC3}"/>
      </w:docPartPr>
      <w:docPartBody>
        <w:p w:rsidR="00BC7DE2" w:rsidRDefault="00B04D06" w:rsidP="00B04D06">
          <w:pPr>
            <w:pStyle w:val="8578161984314102BCD69A2950F21FCC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06"/>
    <w:rsid w:val="00B04D06"/>
    <w:rsid w:val="00B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78161984314102BCD69A2950F21FCC">
    <w:name w:val="8578161984314102BCD69A2950F21FCC"/>
    <w:rsid w:val="00B04D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14</TotalTime>
  <Pages>2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Cristian Sanchez – SA120974</dc:title>
  <dc:creator>12/09/2016</dc:creator>
  <cp:keywords/>
  <cp:lastModifiedBy>Escuela Computacion</cp:lastModifiedBy>
  <cp:revision>3</cp:revision>
  <dcterms:created xsi:type="dcterms:W3CDTF">2016-09-13T01:16:00Z</dcterms:created>
  <dcterms:modified xsi:type="dcterms:W3CDTF">2016-09-13T01:32:00Z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
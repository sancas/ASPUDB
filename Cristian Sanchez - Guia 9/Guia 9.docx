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85" w:rsidRPr="00F26506" w:rsidRDefault="006F6E4F">
      <w:pPr>
        <w:pStyle w:val="Puesto"/>
        <w:rPr>
          <w:noProof/>
          <w:lang w:val="es-ES"/>
        </w:rPr>
      </w:pPr>
      <w:r>
        <w:rPr>
          <w:rFonts w:ascii="Corbel" w:hAnsi="Corbel"/>
          <w:noProof/>
          <w:color w:val="0D5672"/>
          <w:lang w:val="es-ES"/>
        </w:rPr>
        <w:t>ASP</w:t>
      </w:r>
    </w:p>
    <w:p w:rsidR="00066685" w:rsidRPr="00F26506" w:rsidRDefault="006F6E4F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>Guia 9</w:t>
      </w:r>
    </w:p>
    <w:p w:rsidR="006F6E4F" w:rsidRDefault="006F6E4F">
      <w:pPr>
        <w:rPr>
          <w:rFonts w:ascii="Corbel" w:hAnsi="Corbel"/>
          <w:noProof/>
          <w:szCs w:val="20"/>
          <w:lang w:val="es-ES"/>
        </w:rPr>
      </w:pPr>
      <w:r>
        <w:rPr>
          <w:rFonts w:ascii="Corbel" w:hAnsi="Corbel"/>
          <w:noProof/>
          <w:szCs w:val="20"/>
          <w:lang w:val="es-ES"/>
        </w:rPr>
        <w:t>Se crearon varios Grids para mostrar la informacion de la base de datos “autos”, la cual contiene 3 tablas:</w:t>
      </w:r>
    </w:p>
    <w:p w:rsidR="006F6E4F" w:rsidRDefault="006F6E4F">
      <w:pPr>
        <w:rPr>
          <w:rFonts w:ascii="Corbel" w:hAnsi="Corbel"/>
          <w:noProof/>
          <w:szCs w:val="20"/>
          <w:lang w:val="es-ES"/>
        </w:rPr>
      </w:pPr>
    </w:p>
    <w:p w:rsidR="006F6E4F" w:rsidRDefault="006F6E4F" w:rsidP="006F6E4F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Repuesto</w:t>
      </w:r>
    </w:p>
    <w:p w:rsidR="006F6E4F" w:rsidRDefault="006F6E4F" w:rsidP="006F6E4F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Modelos</w:t>
      </w:r>
    </w:p>
    <w:p w:rsidR="006F6E4F" w:rsidRDefault="006F6E4F" w:rsidP="006F6E4F">
      <w:pPr>
        <w:pStyle w:val="Prrafodelista"/>
        <w:numPr>
          <w:ilvl w:val="0"/>
          <w:numId w:val="2"/>
        </w:numPr>
        <w:rPr>
          <w:noProof/>
          <w:lang w:val="es-ES"/>
        </w:rPr>
      </w:pPr>
      <w:r>
        <w:rPr>
          <w:noProof/>
          <w:lang w:val="es-ES"/>
        </w:rPr>
        <w:t>Marca</w:t>
      </w:r>
    </w:p>
    <w:p w:rsidR="006F6E4F" w:rsidRDefault="006F6E4F" w:rsidP="006F6E4F">
      <w:pPr>
        <w:rPr>
          <w:noProof/>
          <w:lang w:val="es-ES"/>
        </w:rPr>
      </w:pPr>
    </w:p>
    <w:p w:rsidR="006F6E4F" w:rsidRDefault="006F6E4F" w:rsidP="006F6E4F">
      <w:pPr>
        <w:rPr>
          <w:noProof/>
          <w:lang w:val="es-ES"/>
        </w:rPr>
      </w:pPr>
      <w:r>
        <w:rPr>
          <w:noProof/>
          <w:lang w:val="es-ES"/>
        </w:rPr>
        <w:t>Que son para las cuales se crearon los grids.</w:t>
      </w:r>
    </w:p>
    <w:p w:rsidR="006F6E4F" w:rsidRDefault="006F6E4F" w:rsidP="006F6E4F">
      <w:pPr>
        <w:rPr>
          <w:noProof/>
          <w:lang w:val="es-ES"/>
        </w:rPr>
      </w:pPr>
    </w:p>
    <w:p w:rsidR="006F6E4F" w:rsidRDefault="006F6E4F" w:rsidP="006F6E4F">
      <w:pPr>
        <w:rPr>
          <w:noProof/>
          <w:lang w:val="es-ES"/>
        </w:rPr>
      </w:pPr>
      <w:r>
        <w:rPr>
          <w:noProof/>
          <w:lang w:val="es-ES"/>
        </w:rPr>
        <w:t>Acontinuacion se presenta el grid utilizando la tabla Repuesto:</w:t>
      </w:r>
    </w:p>
    <w:p w:rsidR="006F6E4F" w:rsidRDefault="006F6E4F" w:rsidP="006F6E4F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23482627" wp14:editId="4216D1C5">
            <wp:extent cx="6336388" cy="22098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013" t="17391" r="8813" b="31013"/>
                    <a:stretch/>
                  </pic:blipFill>
                  <pic:spPr bwMode="auto">
                    <a:xfrm>
                      <a:off x="0" y="0"/>
                      <a:ext cx="6340240" cy="2211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688" w:rsidRDefault="00E80688" w:rsidP="006F6E4F">
      <w:pPr>
        <w:rPr>
          <w:noProof/>
          <w:lang w:val="es-ES"/>
        </w:rPr>
      </w:pPr>
      <w:r>
        <w:rPr>
          <w:noProof/>
          <w:lang w:val="es-ES"/>
        </w:rPr>
        <w:t>Como podemos observar se le aplico un diseño unico espectacular.</w:t>
      </w:r>
    </w:p>
    <w:p w:rsidR="00E80688" w:rsidRDefault="00E80688" w:rsidP="006F6E4F">
      <w:pPr>
        <w:rPr>
          <w:noProof/>
          <w:lang w:val="es-ES"/>
        </w:rPr>
      </w:pPr>
    </w:p>
    <w:p w:rsidR="00E80688" w:rsidRDefault="00E80688" w:rsidP="006F6E4F">
      <w:pPr>
        <w:rPr>
          <w:noProof/>
          <w:lang w:val="es-ES" w:eastAsia="es-ES"/>
        </w:rPr>
      </w:pPr>
    </w:p>
    <w:p w:rsidR="00E80688" w:rsidRDefault="00E80688" w:rsidP="006F6E4F">
      <w:pPr>
        <w:rPr>
          <w:noProof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447CC96" wp14:editId="329912DC">
            <wp:extent cx="6115050" cy="199094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13" t="17388" r="9295" b="34721"/>
                    <a:stretch/>
                  </pic:blipFill>
                  <pic:spPr bwMode="auto">
                    <a:xfrm>
                      <a:off x="0" y="0"/>
                      <a:ext cx="6129186" cy="199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688" w:rsidRDefault="00E80688" w:rsidP="006F6E4F">
      <w:pPr>
        <w:rPr>
          <w:noProof/>
          <w:lang w:val="es-ES"/>
        </w:rPr>
      </w:pPr>
      <w:r>
        <w:rPr>
          <w:noProof/>
          <w:lang w:val="es-ES"/>
        </w:rPr>
        <w:t>La imagen anterior nos muestra al igual que antes los datos de la tabla Modelos utilizando WebGrids, a su vez tambien se le aplico un diseño espectacular.</w:t>
      </w:r>
    </w:p>
    <w:p w:rsidR="00E80688" w:rsidRDefault="00E80688" w:rsidP="006F6E4F">
      <w:pPr>
        <w:rPr>
          <w:noProof/>
          <w:lang w:val="es-ES"/>
        </w:rPr>
      </w:pPr>
    </w:p>
    <w:p w:rsidR="00E80688" w:rsidRDefault="00E80688" w:rsidP="006F6E4F">
      <w:pPr>
        <w:rPr>
          <w:noProof/>
          <w:lang w:val="es-ES"/>
        </w:rPr>
      </w:pPr>
      <w:r>
        <w:rPr>
          <w:noProof/>
          <w:lang w:val="es-ES"/>
        </w:rPr>
        <w:t>Y acontinuacion podemos apreciar la Lista Marca donde se esta usando un Grid para presentar los datos de la tabla “marca”.</w:t>
      </w:r>
    </w:p>
    <w:p w:rsidR="00E80688" w:rsidRDefault="00E80688" w:rsidP="006F6E4F">
      <w:pPr>
        <w:rPr>
          <w:noProof/>
          <w:lang w:val="es-ES" w:eastAsia="es-ES"/>
        </w:rPr>
      </w:pPr>
    </w:p>
    <w:p w:rsidR="00E80688" w:rsidRDefault="00E80688" w:rsidP="006F6E4F">
      <w:pPr>
        <w:rPr>
          <w:noProof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1620E22" wp14:editId="66747D53">
            <wp:extent cx="5999976" cy="141922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172" t="17104" r="8494" b="47833"/>
                    <a:stretch/>
                  </pic:blipFill>
                  <pic:spPr bwMode="auto">
                    <a:xfrm>
                      <a:off x="0" y="0"/>
                      <a:ext cx="6004517" cy="142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0688" w:rsidRPr="006F6E4F" w:rsidRDefault="00E80688" w:rsidP="006F6E4F">
      <w:pPr>
        <w:rPr>
          <w:noProof/>
          <w:lang w:val="es-ES"/>
        </w:rPr>
      </w:pPr>
      <w:r>
        <w:rPr>
          <w:noProof/>
          <w:lang w:val="es-ES"/>
        </w:rPr>
        <w:t>Como pudimos apreciar tambien tiene un modelo unico y espectacular.</w:t>
      </w:r>
      <w:bookmarkStart w:id="0" w:name="_GoBack"/>
      <w:bookmarkEnd w:id="0"/>
    </w:p>
    <w:sectPr w:rsidR="00E80688" w:rsidRPr="006F6E4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E4F" w:rsidRDefault="006F6E4F">
      <w:pPr>
        <w:spacing w:after="0"/>
      </w:pPr>
      <w:r>
        <w:separator/>
      </w:r>
    </w:p>
  </w:endnote>
  <w:endnote w:type="continuationSeparator" w:id="0">
    <w:p w:rsidR="006F6E4F" w:rsidRDefault="006F6E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05E75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9637402852334D1D9C10FE79BD65BA1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05E75" w:rsidRDefault="00CD5F15" w:rsidP="00C05E75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Sancas</w:t>
              </w:r>
            </w:p>
          </w:sdtContent>
        </w:sdt>
      </w:tc>
      <w:tc>
        <w:tcPr>
          <w:tcW w:w="250" w:type="pct"/>
          <w:shd w:val="clear" w:color="auto" w:fill="2683C6" w:themeFill="accent2"/>
          <w:vAlign w:val="center"/>
        </w:tcPr>
        <w:p w:rsidR="00C05E75" w:rsidRDefault="00C05E75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CD5F15" w:rsidRPr="00CD5F15">
            <w:rPr>
              <w:noProof/>
              <w:color w:val="FFFFFF" w:themeColor="background1"/>
              <w:lang w:val="es-ES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C05E75" w:rsidRDefault="00C05E7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E4F" w:rsidRDefault="006F6E4F">
      <w:pPr>
        <w:spacing w:after="0"/>
      </w:pPr>
      <w:r>
        <w:separator/>
      </w:r>
    </w:p>
  </w:footnote>
  <w:footnote w:type="continuationSeparator" w:id="0">
    <w:p w:rsidR="006F6E4F" w:rsidRDefault="006F6E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5E75" w:rsidRDefault="00C05E75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C05E75" w:rsidRDefault="00C05E75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Cristian antonio sanchez aguilar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1cade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C05E75" w:rsidRDefault="00C05E75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Cristian antonio sanchez aguilar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525AB"/>
    <w:multiLevelType w:val="hybridMultilevel"/>
    <w:tmpl w:val="B148A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4F"/>
    <w:rsid w:val="00066685"/>
    <w:rsid w:val="006F6E4F"/>
    <w:rsid w:val="00C05E75"/>
    <w:rsid w:val="00CD5F15"/>
    <w:rsid w:val="00E80688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4146A6-5A72-4C88-B376-08A5A135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0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E75"/>
  </w:style>
  <w:style w:type="paragraph" w:styleId="Piedepgina">
    <w:name w:val="footer"/>
    <w:basedOn w:val="Normal"/>
    <w:link w:val="PiedepginaCar"/>
    <w:uiPriority w:val="99"/>
    <w:unhideWhenUsed/>
    <w:rsid w:val="00C05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Dise&#241;o%20de%20flu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637402852334D1D9C10FE79BD65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74980-B744-4813-B637-050E3785C2DF}"/>
      </w:docPartPr>
      <w:docPartBody>
        <w:p w:rsidR="00000000" w:rsidRDefault="004E7C48" w:rsidP="004E7C48">
          <w:pPr>
            <w:pStyle w:val="9637402852334D1D9C10FE79BD65BA17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C48"/>
    <w:rsid w:val="004E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37402852334D1D9C10FE79BD65BA17">
    <w:name w:val="9637402852334D1D9C10FE79BD65BA17"/>
    <w:rsid w:val="004E7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38</TotalTime>
  <Pages>2</Pages>
  <Words>104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Cristian antonio sanchez aguilar</vt:lpstr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Cristian antonio sanchez aguilar</dc:title>
  <dc:creator>Sancas</dc:creator>
  <cp:keywords/>
  <cp:lastModifiedBy>Escuela Computacion</cp:lastModifiedBy>
  <cp:revision>3</cp:revision>
  <cp:lastPrinted>2016-09-20T01:34:00Z</cp:lastPrinted>
  <dcterms:created xsi:type="dcterms:W3CDTF">2016-09-20T00:56:00Z</dcterms:created>
  <dcterms:modified xsi:type="dcterms:W3CDTF">2016-09-20T01:34:00Z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